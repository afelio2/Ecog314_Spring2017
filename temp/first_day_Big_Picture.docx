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1FE" w:rsidRDefault="002571FE" w:rsidP="002571FE">
      <w:pPr>
        <w:outlineLvl w:val="0"/>
      </w:pPr>
      <w:r>
        <w:rPr>
          <w:b/>
          <w:bCs/>
        </w:rPr>
        <w:t>Subject:</w:t>
      </w:r>
      <w:r>
        <w:t xml:space="preserve"> "Big Picture" of Statistical Programming -FRSONLY-</w:t>
      </w:r>
    </w:p>
    <w:p w:rsidR="002571FE" w:rsidRDefault="002571FE" w:rsidP="002571FE"/>
    <w:p w:rsidR="002571FE" w:rsidRDefault="002571FE" w:rsidP="002571FE">
      <w:pPr>
        <w:pStyle w:val="NormalWeb"/>
      </w:pPr>
      <w:r>
        <w:rPr>
          <w:color w:val="000000"/>
        </w:rPr>
        <w:t>INTERNAL FR</w:t>
      </w:r>
    </w:p>
    <w:p w:rsidR="002571FE" w:rsidRDefault="002571FE" w:rsidP="002571FE">
      <w:r>
        <w:t>Hi Andrew,</w:t>
      </w:r>
    </w:p>
    <w:p w:rsidR="002571FE" w:rsidRDefault="002571FE" w:rsidP="002571FE"/>
    <w:p w:rsidR="002571FE" w:rsidRDefault="002571FE" w:rsidP="002571FE">
      <w:r>
        <w:t>Damian, Jeff, Kyle, and I have volunteered to collaborate with you to organize the “big picture” of statistical programming (i.e., why programming is essential to quantitative work) portion of our first class on 1/13. After our discussion today, I have envisioned it to happen:</w:t>
      </w:r>
    </w:p>
    <w:p w:rsidR="002571FE" w:rsidRDefault="002571FE" w:rsidP="002571FE"/>
    <w:p w:rsidR="002571FE" w:rsidRDefault="002571FE" w:rsidP="002571FE">
      <w:pPr>
        <w:pStyle w:val="ListParagraph"/>
        <w:numPr>
          <w:ilvl w:val="0"/>
          <w:numId w:val="1"/>
        </w:numPr>
      </w:pPr>
      <w:r>
        <w:t>After the course is introduced by you and/or William</w:t>
      </w:r>
    </w:p>
    <w:p w:rsidR="002571FE" w:rsidRDefault="002571FE" w:rsidP="002571FE">
      <w:pPr>
        <w:pStyle w:val="ListParagraph"/>
        <w:numPr>
          <w:ilvl w:val="0"/>
          <w:numId w:val="1"/>
        </w:numPr>
      </w:pPr>
      <w:r>
        <w:t>Before we walk the students through installing R on their computers</w:t>
      </w:r>
    </w:p>
    <w:p w:rsidR="002571FE" w:rsidRDefault="002571FE" w:rsidP="002571FE">
      <w:pPr>
        <w:pStyle w:val="ListParagraph"/>
        <w:numPr>
          <w:ilvl w:val="0"/>
          <w:numId w:val="1"/>
        </w:numPr>
      </w:pPr>
      <w:r>
        <w:t>With all laptops closed in order to facilitate interaction with the students</w:t>
      </w:r>
    </w:p>
    <w:p w:rsidR="002571FE" w:rsidRDefault="002571FE" w:rsidP="002571FE"/>
    <w:p w:rsidR="002571FE" w:rsidRDefault="002571FE" w:rsidP="002571FE">
      <w:proofErr w:type="gramStart"/>
      <w:r>
        <w:t>and</w:t>
      </w:r>
      <w:proofErr w:type="gramEnd"/>
      <w:r>
        <w:t>, also as discussed in our meeting earlier, to answer questions along the lines of:</w:t>
      </w:r>
    </w:p>
    <w:p w:rsidR="002571FE" w:rsidRDefault="002571FE" w:rsidP="002571FE"/>
    <w:p w:rsidR="002571FE" w:rsidRDefault="002571FE" w:rsidP="002571FE">
      <w:pPr>
        <w:pStyle w:val="ListParagraph"/>
        <w:numPr>
          <w:ilvl w:val="0"/>
          <w:numId w:val="2"/>
        </w:numPr>
      </w:pPr>
      <w:r>
        <w:t>What is statistical software?</w:t>
      </w:r>
    </w:p>
    <w:p w:rsidR="002571FE" w:rsidRDefault="002571FE" w:rsidP="002571FE">
      <w:pPr>
        <w:pStyle w:val="ListParagraph"/>
        <w:numPr>
          <w:ilvl w:val="0"/>
          <w:numId w:val="2"/>
        </w:numPr>
      </w:pPr>
      <w:r>
        <w:t>What is a data set?</w:t>
      </w:r>
    </w:p>
    <w:p w:rsidR="002571FE" w:rsidRDefault="002571FE" w:rsidP="002571FE">
      <w:pPr>
        <w:pStyle w:val="ListParagraph"/>
        <w:numPr>
          <w:ilvl w:val="0"/>
          <w:numId w:val="2"/>
        </w:numPr>
      </w:pPr>
      <w:r>
        <w:t>What is a program?</w:t>
      </w:r>
    </w:p>
    <w:p w:rsidR="002571FE" w:rsidRDefault="002571FE" w:rsidP="002571FE">
      <w:pPr>
        <w:pStyle w:val="ListParagraph"/>
        <w:numPr>
          <w:ilvl w:val="0"/>
          <w:numId w:val="2"/>
        </w:numPr>
      </w:pPr>
      <w:r>
        <w:t>What is the benefit of programming over point-and-click use of software?</w:t>
      </w:r>
    </w:p>
    <w:p w:rsidR="002571FE" w:rsidRDefault="002571FE" w:rsidP="002571FE">
      <w:pPr>
        <w:pStyle w:val="ListParagraph"/>
        <w:numPr>
          <w:ilvl w:val="0"/>
          <w:numId w:val="2"/>
        </w:numPr>
      </w:pPr>
      <w:r>
        <w:t>How do economists use programming for their quantitative work?</w:t>
      </w:r>
    </w:p>
    <w:p w:rsidR="002571FE" w:rsidRDefault="002571FE" w:rsidP="002571FE">
      <w:pPr>
        <w:pStyle w:val="ListParagraph"/>
        <w:numPr>
          <w:ilvl w:val="0"/>
          <w:numId w:val="2"/>
        </w:numPr>
      </w:pPr>
      <w:r>
        <w:t xml:space="preserve">What is the current state of the </w:t>
      </w:r>
      <w:proofErr w:type="spellStart"/>
      <w:r>
        <w:t>replicability</w:t>
      </w:r>
      <w:proofErr w:type="spellEnd"/>
      <w:r>
        <w:t xml:space="preserve"> of economic research, and how can learning how to program </w:t>
      </w:r>
      <w:proofErr w:type="spellStart"/>
      <w:r>
        <w:t>well</w:t>
      </w:r>
      <w:proofErr w:type="spellEnd"/>
      <w:r>
        <w:t xml:space="preserve"> benefit the profession as a whole?</w:t>
      </w:r>
    </w:p>
    <w:p w:rsidR="002571FE" w:rsidRDefault="002571FE" w:rsidP="002571FE"/>
    <w:p w:rsidR="002571FE" w:rsidRDefault="002571FE" w:rsidP="002571FE">
      <w:r>
        <w:t>Since next Friday will be here before we know it, I suggest that we come up with a schedule to stick to. I have suggested one below, and am flexible to revise based upon how the week is looking for everyone else:</w:t>
      </w:r>
    </w:p>
    <w:p w:rsidR="002571FE" w:rsidRDefault="002571FE" w:rsidP="002571FE"/>
    <w:p w:rsidR="002571FE" w:rsidRDefault="002571FE" w:rsidP="002571FE">
      <w:pPr>
        <w:pStyle w:val="ListParagraph"/>
        <w:numPr>
          <w:ilvl w:val="0"/>
          <w:numId w:val="3"/>
        </w:numPr>
      </w:pPr>
      <w:r>
        <w:t xml:space="preserve">We each think about additional questions to add to my preliminary list above and have a final list by </w:t>
      </w:r>
      <w:r>
        <w:rPr>
          <w:b/>
          <w:bCs/>
        </w:rPr>
        <w:t>COB</w:t>
      </w:r>
      <w:r>
        <w:t xml:space="preserve"> </w:t>
      </w:r>
      <w:r>
        <w:rPr>
          <w:b/>
          <w:bCs/>
        </w:rPr>
        <w:t>Monday, 1/9</w:t>
      </w:r>
    </w:p>
    <w:p w:rsidR="002571FE" w:rsidRDefault="002571FE" w:rsidP="002571FE">
      <w:pPr>
        <w:pStyle w:val="ListParagraph"/>
        <w:numPr>
          <w:ilvl w:val="0"/>
          <w:numId w:val="3"/>
        </w:numPr>
      </w:pPr>
      <w:r>
        <w:t xml:space="preserve">A first draft of slides finished by </w:t>
      </w:r>
      <w:r>
        <w:rPr>
          <w:b/>
          <w:bCs/>
        </w:rPr>
        <w:t>noon Wednesday, 1/11</w:t>
      </w:r>
    </w:p>
    <w:p w:rsidR="002571FE" w:rsidRDefault="002571FE" w:rsidP="002571FE">
      <w:pPr>
        <w:pStyle w:val="ListParagraph"/>
        <w:numPr>
          <w:ilvl w:val="0"/>
          <w:numId w:val="3"/>
        </w:numPr>
      </w:pPr>
      <w:r>
        <w:t xml:space="preserve">Comments on the first draft due by </w:t>
      </w:r>
      <w:r>
        <w:rPr>
          <w:b/>
          <w:bCs/>
        </w:rPr>
        <w:t>OOB (let’s say 9:00 am) Thursday, 1/11</w:t>
      </w:r>
    </w:p>
    <w:p w:rsidR="002571FE" w:rsidRDefault="002571FE" w:rsidP="002571FE">
      <w:pPr>
        <w:pStyle w:val="ListParagraph"/>
        <w:numPr>
          <w:ilvl w:val="0"/>
          <w:numId w:val="3"/>
        </w:numPr>
      </w:pPr>
      <w:r>
        <w:t xml:space="preserve">A final draft of slides finished by COB </w:t>
      </w:r>
      <w:r>
        <w:rPr>
          <w:b/>
          <w:bCs/>
        </w:rPr>
        <w:t>Thursday, 1/12</w:t>
      </w:r>
    </w:p>
    <w:p w:rsidR="002571FE" w:rsidRDefault="002571FE" w:rsidP="002571FE"/>
    <w:p w:rsidR="002571FE" w:rsidRDefault="002571FE" w:rsidP="002571FE">
      <w:r>
        <w:t xml:space="preserve">I have a good amount of experience teaching these types of concepts to new RAs, so I would be happy to take the lead on organizing and presenting the slides unless you or someone else would like to. </w:t>
      </w:r>
    </w:p>
    <w:p w:rsidR="002571FE" w:rsidRDefault="002571FE" w:rsidP="002571FE"/>
    <w:p w:rsidR="002571FE" w:rsidRDefault="002571FE" w:rsidP="002571FE">
      <w:r>
        <w:t xml:space="preserve">Please let me know what you think, and I look forward to the coming semester. </w:t>
      </w:r>
    </w:p>
    <w:p w:rsidR="002571FE" w:rsidRDefault="002571FE" w:rsidP="002571FE"/>
    <w:p w:rsidR="002571FE" w:rsidRDefault="002571FE" w:rsidP="002571FE">
      <w:r>
        <w:t>Best regards,</w:t>
      </w:r>
    </w:p>
    <w:p w:rsidR="002571FE" w:rsidRDefault="002571FE" w:rsidP="002571FE">
      <w:r>
        <w:t>Erik</w:t>
      </w:r>
    </w:p>
    <w:p w:rsidR="002571FE" w:rsidRDefault="002571FE" w:rsidP="002571FE"/>
    <w:p w:rsidR="003E25BF" w:rsidRDefault="003E25BF"/>
    <w:p w:rsidR="002571FE" w:rsidRDefault="002571FE"/>
    <w:p w:rsidR="002571FE" w:rsidRDefault="002571FE">
      <w:pPr>
        <w:pBdr>
          <w:bottom w:val="double" w:sz="6" w:space="1" w:color="auto"/>
        </w:pBdr>
      </w:pPr>
    </w:p>
    <w:p w:rsidR="002571FE" w:rsidRDefault="002571FE"/>
    <w:p w:rsidR="002571FE" w:rsidRDefault="002571FE">
      <w:r>
        <w:t>Previous version from Damian    ---   Class plan</w:t>
      </w:r>
    </w:p>
    <w:p w:rsidR="002571FE" w:rsidRDefault="002571FE"/>
    <w:p w:rsidR="002571FE" w:rsidRDefault="002571FE"/>
    <w:p w:rsidR="002571FE" w:rsidRPr="00E41452" w:rsidRDefault="002571FE" w:rsidP="002571FE">
      <w:pPr>
        <w:rPr>
          <w:u w:val="single"/>
        </w:rPr>
      </w:pPr>
      <w:r w:rsidRPr="00E41452">
        <w:rPr>
          <w:u w:val="single"/>
        </w:rPr>
        <w:t>Class 1</w:t>
      </w:r>
      <w:r>
        <w:rPr>
          <w:u w:val="single"/>
        </w:rPr>
        <w:t xml:space="preserve"> </w:t>
      </w:r>
    </w:p>
    <w:p w:rsidR="002571FE" w:rsidRDefault="002571FE" w:rsidP="002571FE">
      <w:pPr>
        <w:pStyle w:val="ListParagraph"/>
        <w:numPr>
          <w:ilvl w:val="0"/>
          <w:numId w:val="4"/>
        </w:numPr>
        <w:spacing w:after="160" w:line="259" w:lineRule="auto"/>
        <w:contextualSpacing/>
      </w:pPr>
      <w:r>
        <w:t>Intake</w:t>
      </w:r>
    </w:p>
    <w:p w:rsidR="002571FE" w:rsidRDefault="002571FE" w:rsidP="002571FE">
      <w:pPr>
        <w:pStyle w:val="ListParagraph"/>
        <w:numPr>
          <w:ilvl w:val="1"/>
          <w:numId w:val="4"/>
        </w:numPr>
        <w:spacing w:after="160" w:line="259" w:lineRule="auto"/>
        <w:contextualSpacing/>
      </w:pPr>
      <w:r>
        <w:t>Escort students from check-in to classroom</w:t>
      </w:r>
    </w:p>
    <w:p w:rsidR="002571FE" w:rsidRDefault="002571FE" w:rsidP="002571FE">
      <w:pPr>
        <w:pStyle w:val="ListParagraph"/>
        <w:numPr>
          <w:ilvl w:val="1"/>
          <w:numId w:val="4"/>
        </w:numPr>
        <w:spacing w:after="160" w:line="259" w:lineRule="auto"/>
        <w:contextualSpacing/>
      </w:pPr>
      <w:r>
        <w:t>Breakfast and attendance</w:t>
      </w:r>
    </w:p>
    <w:p w:rsidR="002571FE" w:rsidRDefault="002571FE" w:rsidP="002571FE">
      <w:pPr>
        <w:pStyle w:val="ListParagraph"/>
        <w:numPr>
          <w:ilvl w:val="0"/>
          <w:numId w:val="4"/>
        </w:numPr>
        <w:spacing w:after="160" w:line="259" w:lineRule="auto"/>
        <w:contextualSpacing/>
      </w:pPr>
      <w:r>
        <w:t>Opening remarks: Andrew Cohen / William Ampeh</w:t>
      </w:r>
    </w:p>
    <w:p w:rsidR="002571FE" w:rsidRDefault="002571FE" w:rsidP="002571FE">
      <w:pPr>
        <w:pStyle w:val="ListParagraph"/>
        <w:numPr>
          <w:ilvl w:val="1"/>
          <w:numId w:val="4"/>
        </w:numPr>
        <w:spacing w:after="160" w:line="259" w:lineRule="auto"/>
        <w:contextualSpacing/>
      </w:pPr>
      <w:r>
        <w:t>Introductions: professors, FRB staff</w:t>
      </w:r>
    </w:p>
    <w:p w:rsidR="002571FE" w:rsidRDefault="002571FE" w:rsidP="002571FE">
      <w:pPr>
        <w:pStyle w:val="ListParagraph"/>
        <w:numPr>
          <w:ilvl w:val="1"/>
          <w:numId w:val="4"/>
        </w:numPr>
        <w:spacing w:after="160" w:line="259" w:lineRule="auto"/>
        <w:contextualSpacing/>
      </w:pPr>
      <w:r>
        <w:t>Course overview, review syllabus, goals, pitch RA jobs</w:t>
      </w:r>
    </w:p>
    <w:p w:rsidR="002571FE" w:rsidRDefault="002571FE" w:rsidP="002571FE">
      <w:pPr>
        <w:pStyle w:val="ListParagraph"/>
        <w:numPr>
          <w:ilvl w:val="1"/>
          <w:numId w:val="4"/>
        </w:numPr>
        <w:spacing w:after="160" w:line="259" w:lineRule="auto"/>
        <w:contextualSpacing/>
      </w:pPr>
      <w:r>
        <w:t>Discuss major assignments and grading</w:t>
      </w:r>
    </w:p>
    <w:p w:rsidR="002571FE" w:rsidRDefault="002571FE" w:rsidP="002571FE">
      <w:pPr>
        <w:pStyle w:val="ListParagraph"/>
        <w:numPr>
          <w:ilvl w:val="1"/>
          <w:numId w:val="4"/>
        </w:numPr>
        <w:spacing w:after="160" w:line="259" w:lineRule="auto"/>
        <w:contextualSpacing/>
      </w:pPr>
      <w:r>
        <w:t>Discuss available support (TA sessions, email, etc.)</w:t>
      </w:r>
      <w:r w:rsidRPr="00E41452">
        <w:t xml:space="preserve"> </w:t>
      </w:r>
    </w:p>
    <w:p w:rsidR="002571FE" w:rsidRDefault="002571FE" w:rsidP="002571FE">
      <w:pPr>
        <w:pStyle w:val="ListParagraph"/>
        <w:numPr>
          <w:ilvl w:val="1"/>
          <w:numId w:val="4"/>
        </w:numPr>
        <w:spacing w:after="160" w:line="259" w:lineRule="auto"/>
        <w:contextualSpacing/>
      </w:pPr>
      <w:r>
        <w:t>Explain security procedures (IDs, escorts, etc.)</w:t>
      </w:r>
    </w:p>
    <w:p w:rsidR="002571FE" w:rsidRDefault="002571FE" w:rsidP="002571FE">
      <w:pPr>
        <w:pStyle w:val="ListParagraph"/>
        <w:numPr>
          <w:ilvl w:val="0"/>
          <w:numId w:val="4"/>
        </w:numPr>
        <w:spacing w:after="160" w:line="259" w:lineRule="auto"/>
        <w:contextualSpacing/>
      </w:pPr>
      <w:r>
        <w:t>Introduce key concepts (without laptops)</w:t>
      </w:r>
    </w:p>
    <w:p w:rsidR="002571FE" w:rsidRDefault="002571FE" w:rsidP="002571FE">
      <w:pPr>
        <w:pStyle w:val="ListParagraph"/>
        <w:numPr>
          <w:ilvl w:val="1"/>
          <w:numId w:val="4"/>
        </w:numPr>
        <w:spacing w:after="160" w:line="259" w:lineRule="auto"/>
        <w:contextualSpacing/>
      </w:pPr>
      <w:r>
        <w:t>What is statistical software?</w:t>
      </w:r>
    </w:p>
    <w:p w:rsidR="002571FE" w:rsidRDefault="002571FE" w:rsidP="002571FE">
      <w:pPr>
        <w:pStyle w:val="ListParagraph"/>
        <w:numPr>
          <w:ilvl w:val="1"/>
          <w:numId w:val="4"/>
        </w:numPr>
        <w:spacing w:after="160" w:line="259" w:lineRule="auto"/>
        <w:contextualSpacing/>
      </w:pPr>
      <w:r>
        <w:t>What is a data set?</w:t>
      </w:r>
    </w:p>
    <w:p w:rsidR="002571FE" w:rsidRDefault="002571FE" w:rsidP="002571FE">
      <w:pPr>
        <w:pStyle w:val="ListParagraph"/>
        <w:numPr>
          <w:ilvl w:val="1"/>
          <w:numId w:val="4"/>
        </w:numPr>
        <w:spacing w:after="160" w:line="259" w:lineRule="auto"/>
        <w:contextualSpacing/>
      </w:pPr>
      <w:r>
        <w:t>What is a program?</w:t>
      </w:r>
    </w:p>
    <w:p w:rsidR="002571FE" w:rsidRDefault="002571FE" w:rsidP="002571FE">
      <w:pPr>
        <w:pStyle w:val="ListParagraph"/>
        <w:numPr>
          <w:ilvl w:val="1"/>
          <w:numId w:val="4"/>
        </w:numPr>
        <w:spacing w:after="160" w:line="259" w:lineRule="auto"/>
        <w:contextualSpacing/>
      </w:pPr>
      <w:r>
        <w:t>What is the benefit of programming over point-and-click use of software?</w:t>
      </w:r>
    </w:p>
    <w:p w:rsidR="002571FE" w:rsidRDefault="002571FE" w:rsidP="002571FE">
      <w:pPr>
        <w:pStyle w:val="ListParagraph"/>
        <w:numPr>
          <w:ilvl w:val="1"/>
          <w:numId w:val="4"/>
        </w:numPr>
        <w:spacing w:after="160" w:line="259" w:lineRule="auto"/>
        <w:contextualSpacing/>
      </w:pPr>
      <w:r>
        <w:t>How do economists use programming for their quantitative work?</w:t>
      </w:r>
    </w:p>
    <w:p w:rsidR="002571FE" w:rsidRDefault="002571FE" w:rsidP="002571FE">
      <w:pPr>
        <w:pStyle w:val="ListParagraph"/>
        <w:numPr>
          <w:ilvl w:val="1"/>
          <w:numId w:val="4"/>
        </w:numPr>
        <w:spacing w:after="160" w:line="259" w:lineRule="auto"/>
        <w:contextualSpacing/>
      </w:pPr>
      <w:r>
        <w:t xml:space="preserve">What is the current state of the reproducibility in economic research, and how can learning how to program </w:t>
      </w:r>
      <w:proofErr w:type="spellStart"/>
      <w:r>
        <w:t>well</w:t>
      </w:r>
      <w:proofErr w:type="spellEnd"/>
      <w:r>
        <w:t xml:space="preserve"> benefit the profession as a whole?</w:t>
      </w:r>
    </w:p>
    <w:p w:rsidR="002571FE" w:rsidRDefault="002571FE" w:rsidP="002571FE">
      <w:pPr>
        <w:pStyle w:val="ListParagraph"/>
        <w:numPr>
          <w:ilvl w:val="0"/>
          <w:numId w:val="4"/>
        </w:numPr>
        <w:spacing w:after="160" w:line="259" w:lineRule="auto"/>
        <w:contextualSpacing/>
      </w:pPr>
      <w:r>
        <w:t xml:space="preserve">Technical set up (with laptops, and FRB staff) </w:t>
      </w:r>
    </w:p>
    <w:p w:rsidR="002571FE" w:rsidRDefault="002571FE" w:rsidP="002571FE">
      <w:pPr>
        <w:pStyle w:val="ListParagraph"/>
        <w:numPr>
          <w:ilvl w:val="1"/>
          <w:numId w:val="4"/>
        </w:numPr>
        <w:spacing w:after="160" w:line="259" w:lineRule="auto"/>
        <w:contextualSpacing/>
      </w:pPr>
      <w:r>
        <w:t>Loaner laptops</w:t>
      </w:r>
    </w:p>
    <w:p w:rsidR="002571FE" w:rsidRDefault="002571FE" w:rsidP="002571FE">
      <w:pPr>
        <w:pStyle w:val="ListParagraph"/>
        <w:numPr>
          <w:ilvl w:val="1"/>
          <w:numId w:val="4"/>
        </w:numPr>
        <w:spacing w:after="160" w:line="259" w:lineRule="auto"/>
        <w:contextualSpacing/>
      </w:pPr>
      <w:r>
        <w:t xml:space="preserve">Install R and </w:t>
      </w:r>
      <w:proofErr w:type="spellStart"/>
      <w:r>
        <w:t>Rstudio</w:t>
      </w:r>
      <w:proofErr w:type="spellEnd"/>
    </w:p>
    <w:p w:rsidR="002571FE" w:rsidRDefault="002571FE" w:rsidP="002571FE">
      <w:pPr>
        <w:pStyle w:val="ListParagraph"/>
        <w:numPr>
          <w:ilvl w:val="1"/>
          <w:numId w:val="4"/>
        </w:numPr>
        <w:spacing w:after="160" w:line="259" w:lineRule="auto"/>
        <w:contextualSpacing/>
      </w:pPr>
      <w:r>
        <w:t xml:space="preserve">Access </w:t>
      </w:r>
      <w:proofErr w:type="spellStart"/>
      <w:r>
        <w:t>github</w:t>
      </w:r>
      <w:proofErr w:type="spellEnd"/>
      <w:r>
        <w:t xml:space="preserve">, download course materials </w:t>
      </w:r>
    </w:p>
    <w:p w:rsidR="002571FE" w:rsidRDefault="002571FE" w:rsidP="002571FE">
      <w:pPr>
        <w:pStyle w:val="ListParagraph"/>
        <w:numPr>
          <w:ilvl w:val="0"/>
          <w:numId w:val="4"/>
        </w:numPr>
        <w:spacing w:after="160" w:line="259" w:lineRule="auto"/>
        <w:contextualSpacing/>
      </w:pPr>
      <w:r>
        <w:t>Main lecture (interactive, with in class exercises)</w:t>
      </w:r>
    </w:p>
    <w:p w:rsidR="002571FE" w:rsidRDefault="002571FE" w:rsidP="002571FE">
      <w:pPr>
        <w:pStyle w:val="ListParagraph"/>
        <w:numPr>
          <w:ilvl w:val="1"/>
          <w:numId w:val="4"/>
        </w:numPr>
        <w:spacing w:after="160" w:line="259" w:lineRule="auto"/>
        <w:contextualSpacing/>
      </w:pPr>
      <w:r>
        <w:t>Financial literacy (?)</w:t>
      </w:r>
    </w:p>
    <w:p w:rsidR="002571FE" w:rsidRDefault="002571FE" w:rsidP="002571FE">
      <w:pPr>
        <w:pStyle w:val="ListParagraph"/>
        <w:numPr>
          <w:ilvl w:val="1"/>
          <w:numId w:val="4"/>
        </w:numPr>
        <w:spacing w:after="160" w:line="259" w:lineRule="auto"/>
        <w:contextualSpacing/>
      </w:pPr>
      <w:r>
        <w:t>R literacy</w:t>
      </w:r>
    </w:p>
    <w:p w:rsidR="002571FE" w:rsidRDefault="002571FE" w:rsidP="002571FE">
      <w:pPr>
        <w:pStyle w:val="ListParagraph"/>
        <w:numPr>
          <w:ilvl w:val="1"/>
          <w:numId w:val="4"/>
        </w:numPr>
        <w:spacing w:after="160" w:line="259" w:lineRule="auto"/>
        <w:contextualSpacing/>
      </w:pPr>
      <w:r>
        <w:t>R Session Demo: fundamental R language concepts</w:t>
      </w:r>
    </w:p>
    <w:p w:rsidR="002571FE" w:rsidRDefault="002571FE" w:rsidP="002571FE">
      <w:pPr>
        <w:pStyle w:val="ListParagraph"/>
        <w:numPr>
          <w:ilvl w:val="2"/>
          <w:numId w:val="4"/>
        </w:numPr>
        <w:spacing w:after="160" w:line="259" w:lineRule="auto"/>
        <w:contextualSpacing/>
      </w:pPr>
      <w:r>
        <w:t>Starting an R session</w:t>
      </w:r>
    </w:p>
    <w:p w:rsidR="002571FE" w:rsidRDefault="002571FE" w:rsidP="002571FE">
      <w:pPr>
        <w:pStyle w:val="ListParagraph"/>
        <w:numPr>
          <w:ilvl w:val="2"/>
          <w:numId w:val="4"/>
        </w:numPr>
        <w:spacing w:after="160" w:line="259" w:lineRule="auto"/>
        <w:contextualSpacing/>
      </w:pPr>
      <w:r>
        <w:t>Data types: vector, matrix, data frame</w:t>
      </w:r>
    </w:p>
    <w:p w:rsidR="002571FE" w:rsidRDefault="002571FE" w:rsidP="002571FE">
      <w:pPr>
        <w:pStyle w:val="ListParagraph"/>
        <w:numPr>
          <w:ilvl w:val="2"/>
          <w:numId w:val="4"/>
        </w:numPr>
        <w:spacing w:after="160" w:line="259" w:lineRule="auto"/>
        <w:contextualSpacing/>
      </w:pPr>
      <w:r>
        <w:t>Assignment operators</w:t>
      </w:r>
    </w:p>
    <w:p w:rsidR="002571FE" w:rsidRDefault="002571FE" w:rsidP="002571FE">
      <w:pPr>
        <w:pStyle w:val="ListParagraph"/>
        <w:numPr>
          <w:ilvl w:val="2"/>
          <w:numId w:val="4"/>
        </w:numPr>
        <w:spacing w:after="160" w:line="259" w:lineRule="auto"/>
        <w:contextualSpacing/>
      </w:pPr>
      <w:r>
        <w:t xml:space="preserve">Functions, operators </w:t>
      </w:r>
    </w:p>
    <w:p w:rsidR="002571FE" w:rsidRDefault="002571FE" w:rsidP="002571FE">
      <w:pPr>
        <w:pStyle w:val="ListParagraph"/>
        <w:numPr>
          <w:ilvl w:val="2"/>
          <w:numId w:val="4"/>
        </w:numPr>
        <w:spacing w:after="160" w:line="259" w:lineRule="auto"/>
        <w:contextualSpacing/>
      </w:pPr>
      <w:r>
        <w:t>Commenting</w:t>
      </w:r>
    </w:p>
    <w:p w:rsidR="002571FE" w:rsidRDefault="002571FE" w:rsidP="002571FE">
      <w:pPr>
        <w:pStyle w:val="ListParagraph"/>
        <w:numPr>
          <w:ilvl w:val="2"/>
          <w:numId w:val="4"/>
        </w:numPr>
        <w:spacing w:after="160" w:line="259" w:lineRule="auto"/>
        <w:contextualSpacing/>
      </w:pPr>
      <w:r>
        <w:t>Help</w:t>
      </w:r>
    </w:p>
    <w:p w:rsidR="002571FE" w:rsidRDefault="002571FE" w:rsidP="002571FE">
      <w:pPr>
        <w:pStyle w:val="ListParagraph"/>
        <w:numPr>
          <w:ilvl w:val="2"/>
          <w:numId w:val="4"/>
        </w:numPr>
        <w:spacing w:after="160" w:line="259" w:lineRule="auto"/>
        <w:contextualSpacing/>
      </w:pPr>
      <w:r>
        <w:t>History</w:t>
      </w:r>
    </w:p>
    <w:p w:rsidR="002571FE" w:rsidRDefault="002571FE" w:rsidP="002571FE">
      <w:pPr>
        <w:pStyle w:val="ListParagraph"/>
        <w:numPr>
          <w:ilvl w:val="2"/>
          <w:numId w:val="4"/>
        </w:numPr>
        <w:spacing w:after="160" w:line="259" w:lineRule="auto"/>
        <w:contextualSpacing/>
      </w:pPr>
      <w:r>
        <w:t>Environment</w:t>
      </w:r>
    </w:p>
    <w:p w:rsidR="002571FE" w:rsidRDefault="002571FE" w:rsidP="002571FE">
      <w:pPr>
        <w:pStyle w:val="ListParagraph"/>
        <w:numPr>
          <w:ilvl w:val="1"/>
          <w:numId w:val="4"/>
        </w:numPr>
        <w:spacing w:after="160" w:line="259" w:lineRule="auto"/>
        <w:contextualSpacing/>
      </w:pPr>
      <w:proofErr w:type="spellStart"/>
      <w:r>
        <w:t>RStudio</w:t>
      </w:r>
      <w:proofErr w:type="spellEnd"/>
      <w:r>
        <w:t xml:space="preserve"> Demo: </w:t>
      </w:r>
    </w:p>
    <w:p w:rsidR="002571FE" w:rsidRDefault="002571FE" w:rsidP="002571FE">
      <w:pPr>
        <w:pStyle w:val="ListParagraph"/>
        <w:numPr>
          <w:ilvl w:val="2"/>
          <w:numId w:val="4"/>
        </w:numPr>
        <w:spacing w:after="160" w:line="259" w:lineRule="auto"/>
        <w:contextualSpacing/>
      </w:pPr>
      <w:r>
        <w:t>Interface overview</w:t>
      </w:r>
    </w:p>
    <w:p w:rsidR="002571FE" w:rsidRPr="00E41452" w:rsidRDefault="002571FE" w:rsidP="002571FE">
      <w:pPr>
        <w:pStyle w:val="ListParagraph"/>
        <w:numPr>
          <w:ilvl w:val="2"/>
          <w:numId w:val="4"/>
        </w:numPr>
        <w:spacing w:after="160" w:line="259" w:lineRule="auto"/>
        <w:contextualSpacing/>
      </w:pPr>
      <w:r w:rsidRPr="00E41452">
        <w:t>Import data</w:t>
      </w:r>
      <w:r>
        <w:t xml:space="preserve"> (read.csv) or use built-in dataset</w:t>
      </w:r>
    </w:p>
    <w:p w:rsidR="002571FE" w:rsidRDefault="002571FE" w:rsidP="002571FE">
      <w:pPr>
        <w:pStyle w:val="ListParagraph"/>
        <w:numPr>
          <w:ilvl w:val="2"/>
          <w:numId w:val="4"/>
        </w:numPr>
        <w:spacing w:after="160" w:line="259" w:lineRule="auto"/>
        <w:contextualSpacing/>
      </w:pPr>
      <w:r>
        <w:t>How to create and run a program</w:t>
      </w:r>
    </w:p>
    <w:p w:rsidR="002571FE" w:rsidRPr="00E41452" w:rsidRDefault="002571FE" w:rsidP="002571FE">
      <w:pPr>
        <w:pStyle w:val="ListParagraph"/>
        <w:numPr>
          <w:ilvl w:val="2"/>
          <w:numId w:val="4"/>
        </w:numPr>
        <w:spacing w:after="160" w:line="259" w:lineRule="auto"/>
        <w:contextualSpacing/>
      </w:pPr>
      <w:r w:rsidRPr="00E41452">
        <w:t>How to save and clear environment</w:t>
      </w:r>
    </w:p>
    <w:p w:rsidR="002571FE" w:rsidRDefault="002571FE" w:rsidP="002571FE">
      <w:pPr>
        <w:pStyle w:val="ListParagraph"/>
        <w:numPr>
          <w:ilvl w:val="2"/>
          <w:numId w:val="4"/>
        </w:numPr>
        <w:spacing w:after="160" w:line="259" w:lineRule="auto"/>
        <w:contextualSpacing/>
      </w:pPr>
      <w:r>
        <w:t xml:space="preserve">Distinguish file extensions and types (R, </w:t>
      </w:r>
      <w:proofErr w:type="spellStart"/>
      <w:r>
        <w:t>Rmd</w:t>
      </w:r>
      <w:proofErr w:type="spellEnd"/>
      <w:r>
        <w:t>, etc.)</w:t>
      </w:r>
    </w:p>
    <w:p w:rsidR="002571FE" w:rsidRDefault="002571FE" w:rsidP="002571FE">
      <w:pPr>
        <w:pStyle w:val="ListParagraph"/>
        <w:numPr>
          <w:ilvl w:val="2"/>
          <w:numId w:val="4"/>
        </w:numPr>
        <w:spacing w:after="160" w:line="259" w:lineRule="auto"/>
        <w:contextualSpacing/>
      </w:pPr>
      <w:r w:rsidRPr="00337FAA">
        <w:t>Good programming style</w:t>
      </w:r>
    </w:p>
    <w:p w:rsidR="002571FE" w:rsidRDefault="002571FE" w:rsidP="002571FE">
      <w:pPr>
        <w:pStyle w:val="ListParagraph"/>
        <w:numPr>
          <w:ilvl w:val="0"/>
          <w:numId w:val="4"/>
        </w:numPr>
        <w:spacing w:after="160" w:line="259" w:lineRule="auto"/>
        <w:contextualSpacing/>
      </w:pPr>
      <w:r>
        <w:t>Assign Homework</w:t>
      </w:r>
    </w:p>
    <w:p w:rsidR="002571FE" w:rsidRDefault="002571FE" w:rsidP="002571FE">
      <w:pPr>
        <w:pStyle w:val="ListParagraph"/>
        <w:numPr>
          <w:ilvl w:val="1"/>
          <w:numId w:val="4"/>
        </w:numPr>
        <w:spacing w:after="160" w:line="259" w:lineRule="auto"/>
        <w:contextualSpacing/>
      </w:pPr>
      <w:r>
        <w:t xml:space="preserve">Create a program that does some fundamental operations </w:t>
      </w:r>
    </w:p>
    <w:p w:rsidR="002571FE" w:rsidRDefault="002571FE" w:rsidP="002571FE">
      <w:pPr>
        <w:pStyle w:val="ListParagraph"/>
        <w:numPr>
          <w:ilvl w:val="1"/>
          <w:numId w:val="4"/>
        </w:numPr>
        <w:spacing w:after="160" w:line="259" w:lineRule="auto"/>
        <w:contextualSpacing/>
      </w:pPr>
      <w:r>
        <w:t>Explain how to submit homework</w:t>
      </w:r>
    </w:p>
    <w:p w:rsidR="002571FE" w:rsidRDefault="002571FE">
      <w:bookmarkStart w:id="0" w:name="_GoBack"/>
      <w:bookmarkEnd w:id="0"/>
    </w:p>
    <w:sectPr w:rsidR="00257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D5A84"/>
    <w:multiLevelType w:val="hybridMultilevel"/>
    <w:tmpl w:val="874292DC"/>
    <w:lvl w:ilvl="0" w:tplc="7A36D73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F0A27"/>
    <w:multiLevelType w:val="hybridMultilevel"/>
    <w:tmpl w:val="8DBE144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901C3"/>
    <w:multiLevelType w:val="hybridMultilevel"/>
    <w:tmpl w:val="560EC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B722B"/>
    <w:multiLevelType w:val="hybridMultilevel"/>
    <w:tmpl w:val="5BCE4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E0C"/>
    <w:rsid w:val="001C17FF"/>
    <w:rsid w:val="002571FE"/>
    <w:rsid w:val="003E25BF"/>
    <w:rsid w:val="007A27E6"/>
    <w:rsid w:val="00CC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3CC1A-7DDA-41D1-ADDF-D77FA3AC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1F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1F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71F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2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E17A8BB07CA6459B68986233AF7C0B" ma:contentTypeVersion="72" ma:contentTypeDescription="Create a new document." ma:contentTypeScope="" ma:versionID="6fcce7e26b6ce38abc43126aed1da0ad">
  <xsd:schema xmlns:xsd="http://www.w3.org/2001/XMLSchema" xmlns:xs="http://www.w3.org/2001/XMLSchema" xmlns:p="http://schemas.microsoft.com/office/2006/metadata/properties" xmlns:ns1="http://schemas.microsoft.com/sharepoint/v3" xmlns:ns2="1ceb290c-0c0f-4d75-9d55-bf954c0fe360" xmlns:ns4="http://schemas.microsoft.com/sharepoint/v4" targetNamespace="http://schemas.microsoft.com/office/2006/metadata/properties" ma:root="true" ma:fieldsID="bb791570516f0e3cdbf12b15736ec310" ns1:_="" ns2:_="" ns4:_="">
    <xsd:import namespace="http://schemas.microsoft.com/sharepoint/v3"/>
    <xsd:import namespace="1ceb290c-0c0f-4d75-9d55-bf954c0fe360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Project_x0020_Owner" minOccurs="0"/>
                <xsd:element ref="ns2:Authors" minOccurs="0"/>
                <xsd:element ref="ns2:Security" minOccurs="0"/>
                <xsd:element ref="ns1:PublishingStartDate" minOccurs="0"/>
                <xsd:element ref="ns1:PublishingExpirationDate" minOccurs="0"/>
                <xsd:element ref="ns2:_dlc_DocId" minOccurs="0"/>
                <xsd:element ref="ns2:_dlc_DocIdUrl" minOccurs="0"/>
                <xsd:element ref="ns2:_dlc_DocIdPersistId" minOccurs="0"/>
                <xsd:element ref="ns2:Section" minOccurs="0"/>
                <xsd:element ref="ns2:Division" minOccurs="0"/>
                <xsd:element ref="ns4:IconOverlay" minOccurs="0"/>
                <xsd:element ref="ns1:_vti_ItemDeclaredRecord" minOccurs="0"/>
                <xsd:element ref="ns1:_vti_ItemHoldRecordStatus" minOccurs="0"/>
                <xsd:element ref="ns2:Read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7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8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  <xsd:element name="_vti_ItemDeclaredRecord" ma:index="17" nillable="true" ma:displayName="Declared Record" ma:hidden="true" ma:internalName="_vti_ItemDeclaredRecord" ma:readOnly="true">
      <xsd:simpleType>
        <xsd:restriction base="dms:DateTime"/>
      </xsd:simpleType>
    </xsd:element>
    <xsd:element name="_vti_ItemHoldRecordStatus" ma:index="18" nillable="true" ma:displayName="Hold and Record Status" ma:decimals="0" ma:hidden="true" ma:internalName="_vti_ItemHoldRecordStatu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eb290c-0c0f-4d75-9d55-bf954c0fe360" elementFormDefault="qualified">
    <xsd:import namespace="http://schemas.microsoft.com/office/2006/documentManagement/types"/>
    <xsd:import namespace="http://schemas.microsoft.com/office/infopath/2007/PartnerControls"/>
    <xsd:element name="Project_x0020_Owner" ma:index="2" nillable="true" ma:displayName="Project Owner" ma:description="Only one" ma:hidden="true" ma:list="UserInfo" ma:SharePointGroup="0" ma:internalName="Project_x0020_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uthors" ma:index="3" nillable="true" ma:displayName="Authors" ma:description="To add SharePoint security groups start typing &quot;m2-arcd-s-GROUP NAME&quot;" ma:hidden="true" ma:list="UserInfo" ma:SearchPeopleOnly="false" ma:SharePointGroup="0" ma:internalName="Author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ecurity" ma:index="4" nillable="true" ma:displayName="Security" ma:default="Internal FR" ma:description="" ma:format="Dropdown" ma:internalName="Security" ma:readOnly="false">
      <xsd:simpleType>
        <xsd:restriction base="dms:Choice">
          <xsd:enumeration value="FOMC I"/>
          <xsd:enumeration value="FOMC II"/>
          <xsd:enumeration value="FOMC III"/>
          <xsd:enumeration value="Internal FR"/>
          <xsd:enumeration value="Restricted FR"/>
          <xsd:enumeration value="Restricted Controlled FR"/>
        </xsd:restriction>
      </xsd:simpleType>
    </xsd:element>
    <xsd:element name="_dlc_DocId" ma:index="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ection" ma:index="14" nillable="true" ma:displayName="Section" ma:hidden="true" ma:internalName="Section" ma:readOnly="false">
      <xsd:simpleType>
        <xsd:restriction base="dms:Text"/>
      </xsd:simpleType>
    </xsd:element>
    <xsd:element name="Division" ma:index="15" nillable="true" ma:displayName="Division" ma:hidden="true" ma:internalName="Division" ma:readOnly="false">
      <xsd:simpleType>
        <xsd:restriction base="dms:Text">
          <xsd:maxLength value="255"/>
        </xsd:restriction>
      </xsd:simpleType>
    </xsd:element>
    <xsd:element name="Readers" ma:index="23" nillable="true" ma:displayName="Readers" ma:description="(Optional)&#10;&#10;To add SharePoint security groups start typing &quot;m2-arcd-s-GROUP NAME&quot;" ma:hidden="true" ma:list="UserInfo" ma:SearchPeopleOnly="false" ma:SharePointGroup="0" ma:internalName="Readers" ma:readOnly="false" ma:showField="Titl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urity xmlns="1ceb290c-0c0f-4d75-9d55-bf954c0fe360">Internal FR</Security>
    <IconOverlay xmlns="http://schemas.microsoft.com/sharepoint/v4" xsi:nil="true"/>
    <Readers xmlns="1ceb290c-0c0f-4d75-9d55-bf954c0fe360">
      <UserInfo>
        <DisplayName/>
        <AccountId xsi:nil="true"/>
        <AccountType/>
      </UserInfo>
    </Readers>
    <Section xmlns="1ceb290c-0c0f-4d75-9d55-bf954c0fe360">Consumer Finance</Section>
    <Authors xmlns="1ceb290c-0c0f-4d75-9d55-bf954c0fe360">
      <UserInfo>
        <DisplayName>Brian Seok</DisplayName>
        <AccountId>74</AccountId>
        <AccountType/>
      </UserInfo>
      <UserInfo>
        <DisplayName>Daniel Nikolic</DisplayName>
        <AccountId>377</AccountId>
        <AccountType/>
      </UserInfo>
      <UserInfo>
        <DisplayName>Thomas Allard</DisplayName>
        <AccountId>341</AccountId>
        <AccountType/>
      </UserInfo>
      <UserInfo>
        <DisplayName>Shifrah Aron-Dine</DisplayName>
        <AccountId>379</AccountId>
        <AccountType/>
      </UserInfo>
      <UserInfo>
        <DisplayName>Jeffrey Naber</DisplayName>
        <AccountId>61</AccountId>
        <AccountType/>
      </UserInfo>
      <UserInfo>
        <DisplayName>Kathryn Holston</DisplayName>
        <AccountId>381</AccountId>
        <AccountType/>
      </UserInfo>
      <UserInfo>
        <DisplayName>Melanie Josselyn</DisplayName>
        <AccountId>288</AccountId>
        <AccountType/>
      </UserInfo>
      <UserInfo>
        <DisplayName>Erik Larsson</DisplayName>
        <AccountId>382</AccountId>
        <AccountType/>
      </UserInfo>
      <UserInfo>
        <DisplayName>Mailam Huynh</DisplayName>
        <AccountId>67</AccountId>
        <AccountType/>
      </UserInfo>
      <UserInfo>
        <DisplayName>Nicholas Becker</DisplayName>
        <AccountId>383</AccountId>
        <AccountType/>
      </UserInfo>
      <UserInfo>
        <DisplayName>Thomas May</DisplayName>
        <AccountId>384</AccountId>
        <AccountType/>
      </UserInfo>
      <UserInfo>
        <DisplayName>William Hayes</DisplayName>
        <AccountId>385</AccountId>
        <AccountType/>
      </UserInfo>
      <UserInfo>
        <DisplayName>Katherine Richard</DisplayName>
        <AccountId>386</AccountId>
        <AccountType/>
      </UserInfo>
      <UserInfo>
        <DisplayName>Daniel Schwindt</DisplayName>
        <AccountId>387</AccountId>
        <AccountType/>
      </UserInfo>
      <UserInfo>
        <DisplayName>Simeon Markind</DisplayName>
        <AccountId>378</AccountId>
        <AccountType/>
      </UserInfo>
      <UserInfo>
        <DisplayName>Damian Thomas</DisplayName>
        <AccountId>370</AccountId>
        <AccountType/>
      </UserInfo>
      <UserInfo>
        <DisplayName>William Ampeh</DisplayName>
        <AccountId>376</AccountId>
        <AccountType/>
      </UserInfo>
      <UserInfo>
        <DisplayName>Andrew Cohen</DisplayName>
        <AccountId>159</AccountId>
        <AccountType/>
      </UserInfo>
    </Authors>
    <PublishingExpirationDate xmlns="http://schemas.microsoft.com/sharepoint/v3" xsi:nil="true"/>
    <Division xmlns="1ceb290c-0c0f-4d75-9d55-bf954c0fe360">Research &amp; Statistics</Division>
    <PublishingStartDate xmlns="http://schemas.microsoft.com/sharepoint/v3" xsi:nil="true"/>
    <Project_x0020_Owner xmlns="1ceb290c-0c0f-4d75-9d55-bf954c0fe360">
      <UserInfo>
        <DisplayName>Kyle Coombs</DisplayName>
        <AccountId>375</AccountId>
        <AccountType/>
      </UserInfo>
    </Project_x0020_Owner>
    <_dlc_DocId xmlns="1ceb290c-0c0f-4d75-9d55-bf954c0fe360">COLLAB-632341292-1493</_dlc_DocId>
    <_dlc_DocIdUrl xmlns="1ceb290c-0c0f-4d75-9d55-bf954c0fe360">
      <Url>https://spweb.frb.gov/sites/collab/_layouts/15/DocIdRedir.aspx?ID=COLLAB-632341292-1493</Url>
      <Description>COLLAB-632341292-1493</Description>
    </_dlc_DocIdUrl>
  </documentManagement>
</p:properties>
</file>

<file path=customXml/itemProps1.xml><?xml version="1.0" encoding="utf-8"?>
<ds:datastoreItem xmlns:ds="http://schemas.openxmlformats.org/officeDocument/2006/customXml" ds:itemID="{40B9F1B2-3D7D-4CE8-9B33-B9BC4A175AB4}"/>
</file>

<file path=customXml/itemProps2.xml><?xml version="1.0" encoding="utf-8"?>
<ds:datastoreItem xmlns:ds="http://schemas.openxmlformats.org/officeDocument/2006/customXml" ds:itemID="{06026AA5-2390-4BA4-8D28-7BC07206B092}"/>
</file>

<file path=customXml/itemProps3.xml><?xml version="1.0" encoding="utf-8"?>
<ds:datastoreItem xmlns:ds="http://schemas.openxmlformats.org/officeDocument/2006/customXml" ds:itemID="{9C543E98-10B1-4D31-96DF-11AB6DC58712}"/>
</file>

<file path=customXml/itemProps4.xml><?xml version="1.0" encoding="utf-8"?>
<ds:datastoreItem xmlns:ds="http://schemas.openxmlformats.org/officeDocument/2006/customXml" ds:itemID="{008A1BC3-7430-46AE-9AC1-AA36BCE8D0A7}"/>
</file>

<file path=docProps/app.xml><?xml version="1.0" encoding="utf-8"?>
<Properties xmlns="http://schemas.openxmlformats.org/officeDocument/2006/extended-properties" xmlns:vt="http://schemas.openxmlformats.org/officeDocument/2006/docPropsVTypes">
  <Template>8CB23D3B.dotm</Template>
  <TotalTime>1</TotalTime>
  <Pages>3</Pages>
  <Words>501</Words>
  <Characters>2860</Characters>
  <Application>Microsoft Office Word</Application>
  <DocSecurity>0</DocSecurity>
  <Lines>23</Lines>
  <Paragraphs>6</Paragraphs>
  <ScaleCrop>false</ScaleCrop>
  <Company>FRB</Company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Ampeh</dc:creator>
  <cp:keywords/>
  <dc:description/>
  <cp:lastModifiedBy>William Ampeh</cp:lastModifiedBy>
  <cp:revision>2</cp:revision>
  <dcterms:created xsi:type="dcterms:W3CDTF">2017-01-11T18:32:00Z</dcterms:created>
  <dcterms:modified xsi:type="dcterms:W3CDTF">2017-01-11T18:34:00Z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0x0101002BE17A8BB07CA6459B68986233AF7C0B</vt:lpwstr>
  </property>
  <property fmtid="{D5CDD505-2E9C-101B-9397-08002B2CF9AE}" pid="3" name="_dlc_DocIdItemGuid">
    <vt:lpwstr>a244b470-6d8c-443e-ae84-8d657a6b1bbb</vt:lpwstr>
  </property>
  <property fmtid="{D5CDD505-2E9C-101B-9397-08002B2CF9AE}" pid="4" name="_docset_NoMedatataSyncRequired">
    <vt:lpwstr>False</vt:lpwstr>
  </property>
</Properties>
</file>