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CC" w:rsidRPr="00046DBE" w:rsidRDefault="00046DBE" w:rsidP="003D5493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GoBack"/>
      <w:bookmarkEnd w:id="0"/>
      <w:r w:rsidRPr="00046DBE">
        <w:rPr>
          <w:rFonts w:ascii="Times New Roman" w:hAnsi="Times New Roman" w:cs="Times New Roman"/>
          <w:color w:val="000000" w:themeColor="text1"/>
          <w:sz w:val="40"/>
          <w:szCs w:val="40"/>
        </w:rPr>
        <w:t>Expository Data Analysis with</w:t>
      </w:r>
      <w:r w:rsidR="00D938CC" w:rsidRPr="00046DB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R </w:t>
      </w:r>
    </w:p>
    <w:p w:rsidR="00D938CC" w:rsidRPr="00046DBE" w:rsidRDefault="00D938CC" w:rsidP="003D549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046DB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HOWARD UNIVERSITY</w:t>
      </w:r>
    </w:p>
    <w:p w:rsidR="003D5493" w:rsidRPr="00046DBE" w:rsidRDefault="00046DBE" w:rsidP="003D5493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046DB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Calendar </w:t>
      </w:r>
      <w:r w:rsidR="003D5493" w:rsidRPr="00046DB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Spring 2017</w:t>
      </w:r>
    </w:p>
    <w:p w:rsidR="005C5097" w:rsidRPr="00046DBE" w:rsidRDefault="005C5097" w:rsidP="00FD200E">
      <w:pPr>
        <w:pStyle w:val="NoSpacing"/>
        <w:rPr>
          <w:color w:val="000000" w:themeColor="text1"/>
        </w:rPr>
      </w:pPr>
    </w:p>
    <w:p w:rsidR="00E911BA" w:rsidRPr="00046DBE" w:rsidRDefault="00464A34" w:rsidP="00464A34">
      <w:pPr>
        <w:tabs>
          <w:tab w:val="left" w:pos="720"/>
          <w:tab w:val="left" w:pos="2250"/>
          <w:tab w:val="left" w:pos="3600"/>
        </w:tabs>
        <w:spacing w:line="360" w:lineRule="auto"/>
        <w:ind w:hanging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Lecture</w:t>
      </w:r>
      <w:r w:rsidRPr="00046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4E45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</w:t>
      </w:r>
      <w:r w:rsidR="00E911BA" w:rsidRPr="00046D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Topics Covered</w:t>
      </w:r>
    </w:p>
    <w:p w:rsidR="000125D9" w:rsidRPr="00046DBE" w:rsidRDefault="009B39EF" w:rsidP="00046DBE">
      <w:pPr>
        <w:pStyle w:val="ListParagraph"/>
        <w:numPr>
          <w:ilvl w:val="0"/>
          <w:numId w:val="1"/>
        </w:numPr>
        <w:tabs>
          <w:tab w:val="left" w:pos="0"/>
          <w:tab w:val="left" w:pos="2430"/>
          <w:tab w:val="left" w:pos="3060"/>
          <w:tab w:val="left" w:pos="3600"/>
        </w:tabs>
        <w:spacing w:line="360" w:lineRule="auto"/>
        <w:ind w:left="3060" w:right="-270" w:hanging="351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January 13</w:t>
      </w:r>
      <w:r w:rsidR="00C747A8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C747A8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1137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11BA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Introduction to </w:t>
      </w:r>
      <w:r w:rsidR="008852C7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R </w:t>
      </w:r>
      <w:r w:rsidR="00046DBE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and </w:t>
      </w:r>
      <w:proofErr w:type="spellStart"/>
      <w:r w:rsidR="00046DBE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RStudio</w:t>
      </w:r>
      <w:proofErr w:type="spellEnd"/>
      <w:r w:rsidR="00046DBE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BD742D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(</w:t>
      </w:r>
      <w:r w:rsidR="00046DBE" w:rsidRPr="004E4506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Jeff, </w:t>
      </w:r>
      <w:r w:rsidR="00BD742D" w:rsidRPr="004E4506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William</w:t>
      </w:r>
      <w:r w:rsidR="00D46EFD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</w:p>
    <w:p w:rsidR="00221137" w:rsidRPr="00046DBE" w:rsidRDefault="00BD742D" w:rsidP="00455ED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January 2</w:t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E450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Basics of R</w:t>
      </w:r>
      <w:r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(</w:t>
      </w:r>
      <w:r w:rsidRPr="00046DBE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Shifrah</w:t>
      </w:r>
      <w:r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</w:p>
    <w:p w:rsidR="00112D42" w:rsidRPr="00046DBE" w:rsidRDefault="009B39E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February 3</w:t>
      </w:r>
      <w:r w:rsidR="00112D42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BE67C0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21137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221137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Descriptive Statistics &amp; Explora</w:t>
      </w:r>
      <w:r w:rsidR="00F4268F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tory Data Analysis </w:t>
      </w:r>
    </w:p>
    <w:p w:rsidR="00D46EFD" w:rsidRPr="00046DBE" w:rsidRDefault="00D46EFD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February 10, Friday</w:t>
      </w:r>
      <w:r w:rsidR="00E454BD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046DBE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</w:t>
      </w:r>
      <w:r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Descriptive Statistics &amp; Explorat</w:t>
      </w:r>
      <w:r w:rsidR="00F4268F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ory Data Analysis </w:t>
      </w:r>
      <w:r w:rsidR="004E4506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Cont.</w:t>
      </w:r>
    </w:p>
    <w:p w:rsidR="000125D9" w:rsidRPr="00046DBE" w:rsidRDefault="00390691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4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                                            (</w:t>
      </w:r>
      <w:r w:rsidRPr="00046DBE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Damian</w:t>
      </w:r>
      <w:r w:rsidR="009A3A3B" w:rsidRPr="00046DBE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, Jeff</w:t>
      </w:r>
      <w:r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</w:p>
    <w:p w:rsidR="00464A34" w:rsidRPr="00046DBE" w:rsidRDefault="009B39EF" w:rsidP="00464A34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February </w:t>
      </w:r>
      <w:r w:rsidR="00CB344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625D15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625D15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5D15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proofErr w:type="spellStart"/>
      <w:r w:rsidR="004E4506">
        <w:rPr>
          <w:rFonts w:ascii="Times New Roman" w:hAnsi="Times New Roman" w:cs="Times New Roman"/>
          <w:color w:val="000000" w:themeColor="text1"/>
          <w:sz w:val="24"/>
          <w:szCs w:val="24"/>
        </w:rPr>
        <w:t>dplyr</w:t>
      </w:r>
      <w:proofErr w:type="spellEnd"/>
      <w:r w:rsidR="004E4506">
        <w:rPr>
          <w:rFonts w:ascii="Times New Roman" w:hAnsi="Times New Roman" w:cs="Times New Roman"/>
          <w:color w:val="000000" w:themeColor="text1"/>
          <w:sz w:val="24"/>
          <w:szCs w:val="24"/>
        </w:rPr>
        <w:t>, reshape, data table Packages</w:t>
      </w:r>
      <w:r w:rsidR="00390691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46DBE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Brian</w:t>
      </w:r>
      <w:r w:rsidR="00390691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Simeon, Damian</w:t>
      </w:r>
      <w:r w:rsidR="00390691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55EDF" w:rsidRPr="00046DBE" w:rsidRDefault="00CB344F" w:rsidP="00455ED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February 24, Friday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464A34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R Programming, and Dates</w:t>
      </w:r>
      <w:r w:rsidR="00C3441A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Time</w:t>
      </w:r>
      <w:r w:rsidR="00D46EFD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(</w:t>
      </w:r>
      <w:r w:rsidR="00D46EFD" w:rsidRPr="00046DBE">
        <w:rPr>
          <w:rStyle w:val="Strong"/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Jeff</w:t>
      </w:r>
      <w:r w:rsidR="00D46EFD" w:rsidRPr="00046DBE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)</w:t>
      </w:r>
    </w:p>
    <w:p w:rsidR="00455EDF" w:rsidRPr="00046DBE" w:rsidRDefault="00CB344F" w:rsidP="00455EDF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March 3, Friday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Overflow topics, R-apply (</w:t>
      </w:r>
      <w:r w:rsidR="00455EDF" w:rsidRPr="004E45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Jeff</w:t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3441A" w:rsidRPr="00046DBE" w:rsidRDefault="00CB344F" w:rsidP="00C3441A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March 10</w:t>
      </w:r>
      <w:r w:rsidR="00112D42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6665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Friday</w:t>
      </w:r>
      <w:r w:rsidR="00BE67C0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5D15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Producing Graphs in R using ggplot2 (</w:t>
      </w:r>
      <w:r w:rsidR="00455EDF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Tom, Simeon</w:t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47E20" w:rsidRPr="00046DBE" w:rsidRDefault="00CB344F" w:rsidP="00455EDF">
      <w:pPr>
        <w:pStyle w:val="ListParagraph"/>
        <w:numPr>
          <w:ilvl w:val="0"/>
          <w:numId w:val="5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March 24</w:t>
      </w:r>
      <w:r w:rsidR="00625D15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625D15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7E20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Simple Linear Regression</w:t>
      </w:r>
      <w:r w:rsidR="00455EDF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(Simeon, Jeff)</w:t>
      </w:r>
    </w:p>
    <w:p w:rsidR="009B39EF" w:rsidRPr="00046DBE" w:rsidRDefault="00CB344F" w:rsidP="00455EDF">
      <w:pPr>
        <w:pStyle w:val="ListParagraph"/>
        <w:numPr>
          <w:ilvl w:val="0"/>
          <w:numId w:val="5"/>
        </w:numPr>
        <w:tabs>
          <w:tab w:val="left" w:pos="0"/>
          <w:tab w:val="left" w:pos="2430"/>
          <w:tab w:val="left" w:pos="3060"/>
          <w:tab w:val="left" w:pos="3600"/>
        </w:tabs>
        <w:spacing w:line="360" w:lineRule="auto"/>
        <w:ind w:left="3060" w:right="-274" w:hanging="3510"/>
        <w:rPr>
          <w:rFonts w:ascii="Times New Roman" w:hAnsi="Times New Roman" w:cs="Times New Roman"/>
          <w:color w:val="FF0000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March 31</w:t>
      </w:r>
      <w:r w:rsidR="00247E20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247E20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7E20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247E20" w:rsidRPr="00046DBE">
        <w:rPr>
          <w:rFonts w:ascii="Times New Roman" w:hAnsi="Times New Roman" w:cs="Times New Roman"/>
          <w:color w:val="FF0000"/>
          <w:sz w:val="24"/>
          <w:szCs w:val="24"/>
        </w:rPr>
        <w:t xml:space="preserve">Midterm </w:t>
      </w:r>
      <w:r w:rsidR="00455EDF" w:rsidRPr="00046DBE">
        <w:rPr>
          <w:rFonts w:ascii="Times New Roman" w:hAnsi="Times New Roman" w:cs="Times New Roman"/>
          <w:color w:val="FF0000"/>
          <w:sz w:val="24"/>
          <w:szCs w:val="24"/>
        </w:rPr>
        <w:t>project presentation</w:t>
      </w:r>
      <w:r w:rsidR="00046DBE" w:rsidRPr="00046DB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455EDF" w:rsidRPr="00046D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39EF" w:rsidRPr="00046DBE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:rsidR="00C3441A" w:rsidRPr="00046DBE" w:rsidRDefault="00CB344F" w:rsidP="00C3441A">
      <w:pPr>
        <w:pStyle w:val="ListParagraph"/>
        <w:numPr>
          <w:ilvl w:val="0"/>
          <w:numId w:val="5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April </w:t>
      </w:r>
      <w:r w:rsidR="009B39E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7, Friday </w:t>
      </w:r>
      <w:r w:rsidR="002C519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519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Multiple Linear Regression</w:t>
      </w:r>
      <w:r w:rsidR="004E45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55EDF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Simeon, Jeff</w:t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D742D" w:rsidRPr="00046DBE" w:rsidRDefault="00CB344F" w:rsidP="00BD742D">
      <w:pPr>
        <w:pStyle w:val="ListParagraph"/>
        <w:numPr>
          <w:ilvl w:val="0"/>
          <w:numId w:val="5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April 14</w:t>
      </w:r>
      <w:r w:rsidR="009B39E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9B39E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B39EF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455ED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Overflow Class</w:t>
      </w:r>
    </w:p>
    <w:p w:rsidR="00BB3850" w:rsidRPr="00046DBE" w:rsidRDefault="00464A34" w:rsidP="00455EDF">
      <w:pPr>
        <w:pStyle w:val="ListParagraph"/>
        <w:numPr>
          <w:ilvl w:val="0"/>
          <w:numId w:val="5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r w:rsidR="00CB344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</w:t>
      </w:r>
      <w:r w:rsidR="009B39E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, Friday</w:t>
      </w:r>
      <w:r w:rsidR="009B39E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B39EF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CB344F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Reproducible project using R markdown</w:t>
      </w:r>
      <w:r w:rsidR="00097E1E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97E1E" w:rsidRPr="00046D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Simeon</w:t>
      </w:r>
      <w:r w:rsidR="00097E1E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34C7B" w:rsidRPr="00046DBE" w:rsidRDefault="00464A34" w:rsidP="00455EDF">
      <w:pPr>
        <w:pStyle w:val="ListParagraph"/>
        <w:numPr>
          <w:ilvl w:val="0"/>
          <w:numId w:val="5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April 28</w:t>
      </w:r>
      <w:r w:rsidR="00134C7B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Friday</w:t>
      </w:r>
      <w:r w:rsidR="00134C7B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3850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4C7B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046DBE" w:rsidRPr="00046DBE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C3441A" w:rsidRPr="00046DBE" w:rsidRDefault="00464A34" w:rsidP="00455EDF">
      <w:pPr>
        <w:pStyle w:val="ListParagraph"/>
        <w:numPr>
          <w:ilvl w:val="0"/>
          <w:numId w:val="5"/>
        </w:numPr>
        <w:tabs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color w:val="FF0000"/>
          <w:sz w:val="24"/>
          <w:szCs w:val="24"/>
        </w:rPr>
      </w:pP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May 5</w:t>
      </w:r>
      <w:r w:rsidR="005C5097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>Friday</w:t>
      </w:r>
      <w:r w:rsidR="005C5097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097" w:rsidRPr="00046DB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4C7B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046DBE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046DBE" w:rsidRPr="00046DBE"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:rsidR="00BD742D" w:rsidRPr="00BD742D" w:rsidRDefault="00BD742D" w:rsidP="00BD742D">
      <w:pPr>
        <w:tabs>
          <w:tab w:val="left" w:pos="3060"/>
          <w:tab w:val="left" w:pos="3600"/>
        </w:tabs>
        <w:spacing w:line="360" w:lineRule="auto"/>
        <w:ind w:right="-274"/>
        <w:rPr>
          <w:rFonts w:ascii="Times New Roman" w:hAnsi="Times New Roman" w:cs="Times New Roman"/>
          <w:sz w:val="24"/>
          <w:szCs w:val="24"/>
        </w:rPr>
      </w:pPr>
    </w:p>
    <w:sectPr w:rsidR="00BD742D" w:rsidRPr="00B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015"/>
    <w:multiLevelType w:val="hybridMultilevel"/>
    <w:tmpl w:val="89146022"/>
    <w:lvl w:ilvl="0" w:tplc="51BE393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A41"/>
    <w:multiLevelType w:val="hybridMultilevel"/>
    <w:tmpl w:val="F67CA358"/>
    <w:lvl w:ilvl="0" w:tplc="46F6A6F0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67000"/>
    <w:multiLevelType w:val="hybridMultilevel"/>
    <w:tmpl w:val="04885600"/>
    <w:lvl w:ilvl="0" w:tplc="1382E1DA">
      <w:start w:val="2"/>
      <w:numFmt w:val="lowerLetter"/>
      <w:lvlText w:val="(%1)"/>
      <w:lvlJc w:val="left"/>
      <w:pPr>
        <w:ind w:left="27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 w15:restartNumberingAfterBreak="0">
    <w:nsid w:val="6BBC6957"/>
    <w:multiLevelType w:val="hybridMultilevel"/>
    <w:tmpl w:val="0E506418"/>
    <w:lvl w:ilvl="0" w:tplc="F086D4BE">
      <w:start w:val="1"/>
      <w:numFmt w:val="lowerLetter"/>
      <w:lvlText w:val="(%1)"/>
      <w:lvlJc w:val="left"/>
      <w:pPr>
        <w:ind w:left="3060" w:hanging="360"/>
      </w:pPr>
      <w:rPr>
        <w:rFonts w:hint="default"/>
        <w:i/>
        <w:color w:val="7030A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0125D9"/>
    <w:rsid w:val="00046DBE"/>
    <w:rsid w:val="00097E1E"/>
    <w:rsid w:val="00112D42"/>
    <w:rsid w:val="00134C7B"/>
    <w:rsid w:val="001A628E"/>
    <w:rsid w:val="001B7CE4"/>
    <w:rsid w:val="00221137"/>
    <w:rsid w:val="00237E47"/>
    <w:rsid w:val="00247E20"/>
    <w:rsid w:val="002C519F"/>
    <w:rsid w:val="003315F0"/>
    <w:rsid w:val="00390691"/>
    <w:rsid w:val="003972F2"/>
    <w:rsid w:val="003A2F72"/>
    <w:rsid w:val="003D5493"/>
    <w:rsid w:val="00427D10"/>
    <w:rsid w:val="00441101"/>
    <w:rsid w:val="00455EDF"/>
    <w:rsid w:val="00464A34"/>
    <w:rsid w:val="004C169F"/>
    <w:rsid w:val="004C1C4D"/>
    <w:rsid w:val="004E4506"/>
    <w:rsid w:val="00500FFC"/>
    <w:rsid w:val="005C5097"/>
    <w:rsid w:val="00625D15"/>
    <w:rsid w:val="0069207F"/>
    <w:rsid w:val="006F3C2C"/>
    <w:rsid w:val="0076665F"/>
    <w:rsid w:val="00786E63"/>
    <w:rsid w:val="007A4BF5"/>
    <w:rsid w:val="007B2A71"/>
    <w:rsid w:val="007D42BB"/>
    <w:rsid w:val="0081471A"/>
    <w:rsid w:val="00846868"/>
    <w:rsid w:val="00867EBE"/>
    <w:rsid w:val="008852C7"/>
    <w:rsid w:val="00915FE8"/>
    <w:rsid w:val="009A3A3B"/>
    <w:rsid w:val="009B39EF"/>
    <w:rsid w:val="009B6D42"/>
    <w:rsid w:val="009D068B"/>
    <w:rsid w:val="009F646D"/>
    <w:rsid w:val="00A03EB1"/>
    <w:rsid w:val="00A866B5"/>
    <w:rsid w:val="00BB3850"/>
    <w:rsid w:val="00BC2DCA"/>
    <w:rsid w:val="00BD742D"/>
    <w:rsid w:val="00BE67C0"/>
    <w:rsid w:val="00C3441A"/>
    <w:rsid w:val="00C747A8"/>
    <w:rsid w:val="00CB344F"/>
    <w:rsid w:val="00CE645E"/>
    <w:rsid w:val="00D127E9"/>
    <w:rsid w:val="00D46EFD"/>
    <w:rsid w:val="00D938CC"/>
    <w:rsid w:val="00DA72DD"/>
    <w:rsid w:val="00E454BD"/>
    <w:rsid w:val="00E56245"/>
    <w:rsid w:val="00E911BA"/>
    <w:rsid w:val="00F4268F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17A8BB07CA6459B68986233AF7C0B" ma:contentTypeVersion="72" ma:contentTypeDescription="Create a new document." ma:contentTypeScope="" ma:versionID="6fcce7e26b6ce38abc43126aed1da0ad">
  <xsd:schema xmlns:xsd="http://www.w3.org/2001/XMLSchema" xmlns:xs="http://www.w3.org/2001/XMLSchema" xmlns:p="http://schemas.microsoft.com/office/2006/metadata/properties" xmlns:ns1="http://schemas.microsoft.com/sharepoint/v3" xmlns:ns2="1ceb290c-0c0f-4d75-9d55-bf954c0fe360" xmlns:ns4="http://schemas.microsoft.com/sharepoint/v4" targetNamespace="http://schemas.microsoft.com/office/2006/metadata/properties" ma:root="true" ma:fieldsID="bb791570516f0e3cdbf12b15736ec310" ns1:_="" ns2:_="" ns4:_="">
    <xsd:import namespace="http://schemas.microsoft.com/sharepoint/v3"/>
    <xsd:import namespace="1ceb290c-0c0f-4d75-9d55-bf954c0fe36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_x0020_Owner" minOccurs="0"/>
                <xsd:element ref="ns2:Authors" minOccurs="0"/>
                <xsd:element ref="ns2:Security" minOccurs="0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2:Section" minOccurs="0"/>
                <xsd:element ref="ns2:Division" minOccurs="0"/>
                <xsd:element ref="ns4:IconOverlay" minOccurs="0"/>
                <xsd:element ref="ns1:_vti_ItemDeclaredRecord" minOccurs="0"/>
                <xsd:element ref="ns1:_vti_ItemHoldRecordStatus" minOccurs="0"/>
                <xsd:element ref="ns2:R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_vti_ItemDeclaredRecord" ma:index="17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18" nillable="true" ma:displayName="Hold and Record Status" ma:decimals="0" ma:hidden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290c-0c0f-4d75-9d55-bf954c0fe360" elementFormDefault="qualified">
    <xsd:import namespace="http://schemas.microsoft.com/office/2006/documentManagement/types"/>
    <xsd:import namespace="http://schemas.microsoft.com/office/infopath/2007/PartnerControls"/>
    <xsd:element name="Project_x0020_Owner" ma:index="2" nillable="true" ma:displayName="Project Owner" ma:description="Only one" ma:hidden="true" ma:list="UserInfo" ma:SharePointGroup="0" ma:internalName="Proje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s" ma:index="3" nillable="true" ma:displayName="Authors" ma:description="To add SharePoint security groups start typing &quot;m2-arcd-s-GROUP NAME&quot;" ma:hidden="true" ma:list="UserInfo" ma:SearchPeopleOnly="false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" ma:index="4" nillable="true" ma:displayName="Security" ma:default="Internal FR" ma:description="" ma:format="Dropdown" ma:internalName="Security" ma:readOnly="false">
      <xsd:simpleType>
        <xsd:restriction base="dms:Choice">
          <xsd:enumeration value="FOMC I"/>
          <xsd:enumeration value="FOMC II"/>
          <xsd:enumeration value="FOMC III"/>
          <xsd:enumeration value="Internal FR"/>
          <xsd:enumeration value="Restricted FR"/>
          <xsd:enumeration value="Restricted Controlled FR"/>
        </xsd:restriction>
      </xsd:simpleType>
    </xsd:element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tion" ma:index="14" nillable="true" ma:displayName="Section" ma:hidden="true" ma:internalName="Section" ma:readOnly="false">
      <xsd:simpleType>
        <xsd:restriction base="dms:Text"/>
      </xsd:simpleType>
    </xsd:element>
    <xsd:element name="Division" ma:index="15" nillable="true" ma:displayName="Division" ma:hidden="true" ma:internalName="Division" ma:readOnly="false">
      <xsd:simpleType>
        <xsd:restriction base="dms:Text">
          <xsd:maxLength value="255"/>
        </xsd:restriction>
      </xsd:simpleType>
    </xsd:element>
    <xsd:element name="Readers" ma:index="23" nillable="true" ma:displayName="Readers" ma:description="(Optional)&#10;&#10;To add SharePoint security groups start typing &quot;m2-arcd-s-GROUP NAME&quot;" ma:hidden="true" ma:list="UserInfo" ma:SearchPeopleOnly="false" ma:SharePointGroup="0" ma:internalName="Readers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 xmlns="1ceb290c-0c0f-4d75-9d55-bf954c0fe360">Internal FR</Security>
    <IconOverlay xmlns="http://schemas.microsoft.com/sharepoint/v4" xsi:nil="true"/>
    <Readers xmlns="1ceb290c-0c0f-4d75-9d55-bf954c0fe360">
      <UserInfo>
        <DisplayName/>
        <AccountId xsi:nil="true"/>
        <AccountType/>
      </UserInfo>
    </Readers>
    <Section xmlns="1ceb290c-0c0f-4d75-9d55-bf954c0fe360">Consumer Finance</Section>
    <Authors xmlns="1ceb290c-0c0f-4d75-9d55-bf954c0fe360">
      <UserInfo>
        <DisplayName>Brian Seok</DisplayName>
        <AccountId>74</AccountId>
        <AccountType/>
      </UserInfo>
      <UserInfo>
        <DisplayName>Daniel Nikolic</DisplayName>
        <AccountId>377</AccountId>
        <AccountType/>
      </UserInfo>
      <UserInfo>
        <DisplayName>Thomas Allard</DisplayName>
        <AccountId>341</AccountId>
        <AccountType/>
      </UserInfo>
      <UserInfo>
        <DisplayName>Shifrah Aron-Dine</DisplayName>
        <AccountId>379</AccountId>
        <AccountType/>
      </UserInfo>
      <UserInfo>
        <DisplayName>Jeffrey Naber</DisplayName>
        <AccountId>61</AccountId>
        <AccountType/>
      </UserInfo>
      <UserInfo>
        <DisplayName>Kathryn Holston</DisplayName>
        <AccountId>381</AccountId>
        <AccountType/>
      </UserInfo>
      <UserInfo>
        <DisplayName>Melanie Josselyn</DisplayName>
        <AccountId>288</AccountId>
        <AccountType/>
      </UserInfo>
      <UserInfo>
        <DisplayName>Erik Larsson</DisplayName>
        <AccountId>382</AccountId>
        <AccountType/>
      </UserInfo>
      <UserInfo>
        <DisplayName>Mailam Huynh</DisplayName>
        <AccountId>67</AccountId>
        <AccountType/>
      </UserInfo>
      <UserInfo>
        <DisplayName>Nicholas Becker</DisplayName>
        <AccountId>383</AccountId>
        <AccountType/>
      </UserInfo>
      <UserInfo>
        <DisplayName>Thomas May</DisplayName>
        <AccountId>384</AccountId>
        <AccountType/>
      </UserInfo>
      <UserInfo>
        <DisplayName>William Hayes</DisplayName>
        <AccountId>385</AccountId>
        <AccountType/>
      </UserInfo>
      <UserInfo>
        <DisplayName>Katherine Richard</DisplayName>
        <AccountId>386</AccountId>
        <AccountType/>
      </UserInfo>
      <UserInfo>
        <DisplayName>Daniel Schwindt</DisplayName>
        <AccountId>387</AccountId>
        <AccountType/>
      </UserInfo>
      <UserInfo>
        <DisplayName>Simeon Markind</DisplayName>
        <AccountId>378</AccountId>
        <AccountType/>
      </UserInfo>
      <UserInfo>
        <DisplayName>Damian Thomas</DisplayName>
        <AccountId>370</AccountId>
        <AccountType/>
      </UserInfo>
      <UserInfo>
        <DisplayName>William Ampeh</DisplayName>
        <AccountId>376</AccountId>
        <AccountType/>
      </UserInfo>
      <UserInfo>
        <DisplayName>Andrew Cohen</DisplayName>
        <AccountId>159</AccountId>
        <AccountType/>
      </UserInfo>
    </Authors>
    <PublishingExpirationDate xmlns="http://schemas.microsoft.com/sharepoint/v3" xsi:nil="true"/>
    <Division xmlns="1ceb290c-0c0f-4d75-9d55-bf954c0fe360">Research &amp; Statistics</Division>
    <PublishingStartDate xmlns="http://schemas.microsoft.com/sharepoint/v3" xsi:nil="true"/>
    <Project_x0020_Owner xmlns="1ceb290c-0c0f-4d75-9d55-bf954c0fe360">
      <UserInfo>
        <DisplayName>Kyle Coombs</DisplayName>
        <AccountId>375</AccountId>
        <AccountType/>
      </UserInfo>
    </Project_x0020_Owner>
    <_dlc_DocId xmlns="1ceb290c-0c0f-4d75-9d55-bf954c0fe360">COLLAB-632341292-1485</_dlc_DocId>
    <_dlc_DocIdUrl xmlns="1ceb290c-0c0f-4d75-9d55-bf954c0fe360">
      <Url>https://spweb.frb.gov/sites/collab/_layouts/15/DocIdRedir.aspx?ID=COLLAB-632341292-1485</Url>
      <Description>COLLAB-632341292-1485</Description>
    </_dlc_DocIdUrl>
  </documentManagement>
</p:properties>
</file>

<file path=customXml/itemProps1.xml><?xml version="1.0" encoding="utf-8"?>
<ds:datastoreItem xmlns:ds="http://schemas.openxmlformats.org/officeDocument/2006/customXml" ds:itemID="{750B4FA3-8198-45C3-9380-5C408F752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02EE16-E560-48D1-B5B9-F881EC78EB0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BA27CD9-07E7-4147-8B3C-21BB89F75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ceb290c-0c0f-4d75-9d55-bf954c0fe36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B45917-872A-45A6-A55D-7950420B7745}">
  <ds:schemaRefs>
    <ds:schemaRef ds:uri="http://schemas.microsoft.com/office/infopath/2007/PartnerControls"/>
    <ds:schemaRef ds:uri="1ceb290c-0c0f-4d75-9d55-bf954c0fe360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sharepoint/v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C080E031.dotm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</vt:lpstr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</dc:title>
  <dc:subject/>
  <dc:creator>William</dc:creator>
  <cp:keywords/>
  <dc:description/>
  <cp:lastModifiedBy>William Ampeh</cp:lastModifiedBy>
  <cp:revision>2</cp:revision>
  <cp:lastPrinted>2016-12-14T17:40:00Z</cp:lastPrinted>
  <dcterms:created xsi:type="dcterms:W3CDTF">2017-01-13T13:36:00Z</dcterms:created>
  <dcterms:modified xsi:type="dcterms:W3CDTF">2017-01-13T13:36:00Z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0x0101002BE17A8BB07CA6459B68986233AF7C0B</vt:lpwstr>
  </property>
  <property fmtid="{D5CDD505-2E9C-101B-9397-08002B2CF9AE}" pid="3" name="_dlc_DocIdItemGuid">
    <vt:lpwstr>3532f21c-5e2b-48b6-8ca8-8a7da393786c</vt:lpwstr>
  </property>
  <property fmtid="{D5CDD505-2E9C-101B-9397-08002B2CF9AE}" pid="4" name="_docset_NoMedatataSyncRequired">
    <vt:lpwstr>False</vt:lpwstr>
  </property>
</Properties>
</file>